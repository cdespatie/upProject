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2C" w:rsidRDefault="00A61E8D">
      <w:r>
        <w:t>LCD</w:t>
      </w:r>
    </w:p>
    <w:p w:rsidR="00534AAC" w:rsidRDefault="00534AAC"/>
    <w:p w:rsidR="007B3354" w:rsidRDefault="00AA6851">
      <w:r w:rsidRPr="00AA6851">
        <w:rPr>
          <w:noProof/>
        </w:rPr>
        <w:drawing>
          <wp:inline distT="0" distB="0" distL="0" distR="0">
            <wp:extent cx="37623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AA" w:rsidRDefault="00076C04" w:rsidP="00FC0DAA">
      <w:pPr>
        <w:pStyle w:val="ListParagraph"/>
        <w:numPr>
          <w:ilvl w:val="0"/>
          <w:numId w:val="1"/>
        </w:numPr>
      </w:pPr>
      <w:r>
        <w:t>Table t</w:t>
      </w:r>
      <w:r w:rsidR="00FC0DAA">
        <w:t>aken from A Generic Keypad and LCD Tutorial.pdf</w:t>
      </w:r>
    </w:p>
    <w:p w:rsidR="0084291F" w:rsidRDefault="0084291F" w:rsidP="00FC0DAA">
      <w:pPr>
        <w:pStyle w:val="ListParagraph"/>
        <w:numPr>
          <w:ilvl w:val="0"/>
          <w:numId w:val="1"/>
        </w:numPr>
      </w:pPr>
      <w:r>
        <w:t>Did not use L+, L- pins</w:t>
      </w:r>
    </w:p>
    <w:p w:rsidR="00582D62" w:rsidRDefault="00325A91" w:rsidP="00CF474C">
      <w:pPr>
        <w:pStyle w:val="ListParagraph"/>
        <w:numPr>
          <w:ilvl w:val="0"/>
          <w:numId w:val="1"/>
        </w:numPr>
      </w:pPr>
      <w:r>
        <w:t xml:space="preserve">Pin No. 3 </w:t>
      </w:r>
      <w:proofErr w:type="spellStart"/>
      <w:r>
        <w:t>Vee</w:t>
      </w:r>
      <w:proofErr w:type="spellEnd"/>
      <w:r>
        <w:t xml:space="preserve"> is grounded </w:t>
      </w:r>
      <w:r w:rsidR="00836059">
        <w:t>for maximum contrast</w:t>
      </w:r>
    </w:p>
    <w:p w:rsidR="00FC0DAA" w:rsidRDefault="004824E5" w:rsidP="002D0E18">
      <w:proofErr w:type="spellStart"/>
      <w:r>
        <w:t>l</w:t>
      </w:r>
      <w:r w:rsidR="002D0E18">
        <w:t>cd.h</w:t>
      </w:r>
      <w:proofErr w:type="spellEnd"/>
    </w:p>
    <w:p w:rsidR="002D0E18" w:rsidRDefault="002D0E18" w:rsidP="002D0E18">
      <w:pPr>
        <w:pStyle w:val="ListParagraph"/>
        <w:numPr>
          <w:ilvl w:val="0"/>
          <w:numId w:val="2"/>
        </w:numPr>
      </w:pPr>
      <w:r>
        <w:t xml:space="preserve">Pin </w:t>
      </w:r>
      <w:r w:rsidR="00A067A2">
        <w:t xml:space="preserve">and clock </w:t>
      </w:r>
      <w:r>
        <w:t>initialization</w:t>
      </w:r>
    </w:p>
    <w:p w:rsidR="002D0E18" w:rsidRDefault="009A0845" w:rsidP="002D0E18">
      <w:pPr>
        <w:pStyle w:val="ListParagraph"/>
        <w:numPr>
          <w:ilvl w:val="0"/>
          <w:numId w:val="2"/>
        </w:numPr>
      </w:pPr>
      <w:r>
        <w:t>Used ports GPIOB and GPIOE</w:t>
      </w:r>
    </w:p>
    <w:p w:rsidR="00034BAA" w:rsidRDefault="00034BAA" w:rsidP="002D0E18">
      <w:pPr>
        <w:pStyle w:val="ListParagraph"/>
        <w:numPr>
          <w:ilvl w:val="0"/>
          <w:numId w:val="2"/>
        </w:numPr>
      </w:pPr>
      <w:r>
        <w:t xml:space="preserve">Commands were defined as </w:t>
      </w:r>
      <w:r w:rsidR="00C36996">
        <w:t xml:space="preserve">hex </w:t>
      </w:r>
      <w:r>
        <w:t>constants based on the table below</w:t>
      </w:r>
    </w:p>
    <w:p w:rsidR="0084291F" w:rsidRDefault="008429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7"/>
        <w:gridCol w:w="623"/>
        <w:gridCol w:w="623"/>
        <w:gridCol w:w="622"/>
        <w:gridCol w:w="622"/>
        <w:gridCol w:w="622"/>
        <w:gridCol w:w="622"/>
        <w:gridCol w:w="622"/>
        <w:gridCol w:w="622"/>
        <w:gridCol w:w="685"/>
      </w:tblGrid>
      <w:tr w:rsidR="00013349" w:rsidTr="0069112C">
        <w:tc>
          <w:tcPr>
            <w:tcW w:w="935" w:type="dxa"/>
          </w:tcPr>
          <w:p w:rsidR="00013349" w:rsidRDefault="00013349">
            <w:r>
              <w:t>Command</w:t>
            </w:r>
          </w:p>
        </w:tc>
        <w:tc>
          <w:tcPr>
            <w:tcW w:w="7480" w:type="dxa"/>
            <w:gridSpan w:val="8"/>
          </w:tcPr>
          <w:p w:rsidR="00013349" w:rsidRDefault="00013349">
            <w:r>
              <w:t>Binary</w:t>
            </w:r>
          </w:p>
        </w:tc>
        <w:tc>
          <w:tcPr>
            <w:tcW w:w="935" w:type="dxa"/>
          </w:tcPr>
          <w:p w:rsidR="00013349" w:rsidRDefault="00013349">
            <w:r>
              <w:t>Hex</w:t>
            </w:r>
          </w:p>
        </w:tc>
      </w:tr>
      <w:tr w:rsidR="00013349" w:rsidTr="00013349">
        <w:tc>
          <w:tcPr>
            <w:tcW w:w="935" w:type="dxa"/>
          </w:tcPr>
          <w:p w:rsidR="00013349" w:rsidRDefault="00013349"/>
        </w:tc>
        <w:tc>
          <w:tcPr>
            <w:tcW w:w="935" w:type="dxa"/>
          </w:tcPr>
          <w:p w:rsidR="00013349" w:rsidRDefault="00013349">
            <w:r>
              <w:t>D7</w:t>
            </w:r>
          </w:p>
        </w:tc>
        <w:tc>
          <w:tcPr>
            <w:tcW w:w="935" w:type="dxa"/>
          </w:tcPr>
          <w:p w:rsidR="00013349" w:rsidRDefault="00013349">
            <w:r>
              <w:t>D6</w:t>
            </w:r>
          </w:p>
        </w:tc>
        <w:tc>
          <w:tcPr>
            <w:tcW w:w="935" w:type="dxa"/>
          </w:tcPr>
          <w:p w:rsidR="00013349" w:rsidRDefault="00013349">
            <w:r>
              <w:t>D5</w:t>
            </w:r>
          </w:p>
        </w:tc>
        <w:tc>
          <w:tcPr>
            <w:tcW w:w="935" w:type="dxa"/>
          </w:tcPr>
          <w:p w:rsidR="00013349" w:rsidRDefault="00013349">
            <w:r>
              <w:t>D4</w:t>
            </w:r>
          </w:p>
        </w:tc>
        <w:tc>
          <w:tcPr>
            <w:tcW w:w="935" w:type="dxa"/>
          </w:tcPr>
          <w:p w:rsidR="00013349" w:rsidRDefault="00013349">
            <w:r>
              <w:t>D3</w:t>
            </w:r>
          </w:p>
        </w:tc>
        <w:tc>
          <w:tcPr>
            <w:tcW w:w="935" w:type="dxa"/>
          </w:tcPr>
          <w:p w:rsidR="00013349" w:rsidRDefault="00013349">
            <w:r>
              <w:t>D2</w:t>
            </w:r>
          </w:p>
        </w:tc>
        <w:tc>
          <w:tcPr>
            <w:tcW w:w="935" w:type="dxa"/>
          </w:tcPr>
          <w:p w:rsidR="00013349" w:rsidRDefault="00013349">
            <w:r>
              <w:t>D1</w:t>
            </w:r>
          </w:p>
        </w:tc>
        <w:tc>
          <w:tcPr>
            <w:tcW w:w="935" w:type="dxa"/>
          </w:tcPr>
          <w:p w:rsidR="00013349" w:rsidRDefault="00013349">
            <w:r>
              <w:t>D0</w:t>
            </w:r>
          </w:p>
        </w:tc>
        <w:tc>
          <w:tcPr>
            <w:tcW w:w="935" w:type="dxa"/>
          </w:tcPr>
          <w:p w:rsidR="00013349" w:rsidRDefault="00013349"/>
        </w:tc>
      </w:tr>
      <w:tr w:rsidR="00031894" w:rsidTr="00013349">
        <w:tc>
          <w:tcPr>
            <w:tcW w:w="935" w:type="dxa"/>
          </w:tcPr>
          <w:p w:rsidR="00013349" w:rsidRDefault="00031894">
            <w:r w:rsidRPr="00031894">
              <w:t>HD44780_DISPLAY_ON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1</w:t>
            </w:r>
          </w:p>
        </w:tc>
        <w:tc>
          <w:tcPr>
            <w:tcW w:w="935" w:type="dxa"/>
          </w:tcPr>
          <w:p w:rsidR="00013349" w:rsidRDefault="00534AAC">
            <w:r>
              <w:t>1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0</w:t>
            </w:r>
          </w:p>
        </w:tc>
        <w:tc>
          <w:tcPr>
            <w:tcW w:w="935" w:type="dxa"/>
          </w:tcPr>
          <w:p w:rsidR="00013349" w:rsidRDefault="00534AAC">
            <w:r>
              <w:t>0C</w:t>
            </w:r>
          </w:p>
        </w:tc>
      </w:tr>
      <w:tr w:rsidR="00031894" w:rsidTr="00013349">
        <w:tc>
          <w:tcPr>
            <w:tcW w:w="935" w:type="dxa"/>
          </w:tcPr>
          <w:p w:rsidR="00013349" w:rsidRDefault="00C81213">
            <w:r w:rsidRPr="00C81213">
              <w:t>HD44780_CURSOR_UNDERLINE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1</w:t>
            </w:r>
          </w:p>
        </w:tc>
        <w:tc>
          <w:tcPr>
            <w:tcW w:w="935" w:type="dxa"/>
          </w:tcPr>
          <w:p w:rsidR="00013349" w:rsidRDefault="00F063AB">
            <w:r>
              <w:t>0</w:t>
            </w:r>
          </w:p>
        </w:tc>
        <w:tc>
          <w:tcPr>
            <w:tcW w:w="935" w:type="dxa"/>
          </w:tcPr>
          <w:p w:rsidR="00013349" w:rsidRDefault="00F063AB">
            <w:r>
              <w:t>02</w:t>
            </w:r>
          </w:p>
        </w:tc>
      </w:tr>
      <w:tr w:rsidR="00F063AB" w:rsidTr="00013349">
        <w:tc>
          <w:tcPr>
            <w:tcW w:w="935" w:type="dxa"/>
          </w:tcPr>
          <w:p w:rsidR="00F063AB" w:rsidRDefault="00E62DD0">
            <w:r w:rsidRPr="00E62DD0">
              <w:t>HD44780_CURSOR_BLINK</w:t>
            </w:r>
          </w:p>
        </w:tc>
        <w:tc>
          <w:tcPr>
            <w:tcW w:w="935" w:type="dxa"/>
          </w:tcPr>
          <w:p w:rsidR="00F063AB" w:rsidRDefault="00C63C22">
            <w:r>
              <w:t>0</w:t>
            </w:r>
          </w:p>
        </w:tc>
        <w:tc>
          <w:tcPr>
            <w:tcW w:w="935" w:type="dxa"/>
          </w:tcPr>
          <w:p w:rsidR="00F063AB" w:rsidRDefault="00C63C22">
            <w:r>
              <w:t>0</w:t>
            </w:r>
          </w:p>
        </w:tc>
        <w:tc>
          <w:tcPr>
            <w:tcW w:w="935" w:type="dxa"/>
          </w:tcPr>
          <w:p w:rsidR="00F063AB" w:rsidRDefault="00C63C22">
            <w:r>
              <w:t>0</w:t>
            </w:r>
          </w:p>
        </w:tc>
        <w:tc>
          <w:tcPr>
            <w:tcW w:w="935" w:type="dxa"/>
          </w:tcPr>
          <w:p w:rsidR="00F063AB" w:rsidRDefault="00C63C22">
            <w:r>
              <w:t>0</w:t>
            </w:r>
          </w:p>
        </w:tc>
        <w:tc>
          <w:tcPr>
            <w:tcW w:w="935" w:type="dxa"/>
          </w:tcPr>
          <w:p w:rsidR="00F063AB" w:rsidRDefault="00C63C22">
            <w:r>
              <w:t>1</w:t>
            </w:r>
          </w:p>
        </w:tc>
        <w:tc>
          <w:tcPr>
            <w:tcW w:w="935" w:type="dxa"/>
          </w:tcPr>
          <w:p w:rsidR="00F063AB" w:rsidRDefault="00C63C22">
            <w:r>
              <w:t>0</w:t>
            </w:r>
          </w:p>
        </w:tc>
        <w:tc>
          <w:tcPr>
            <w:tcW w:w="935" w:type="dxa"/>
          </w:tcPr>
          <w:p w:rsidR="00F063AB" w:rsidRDefault="00A309D3">
            <w:r>
              <w:t>0</w:t>
            </w:r>
          </w:p>
        </w:tc>
        <w:tc>
          <w:tcPr>
            <w:tcW w:w="935" w:type="dxa"/>
          </w:tcPr>
          <w:p w:rsidR="00F063AB" w:rsidRDefault="00C63C22">
            <w:r>
              <w:t>1</w:t>
            </w:r>
          </w:p>
        </w:tc>
        <w:tc>
          <w:tcPr>
            <w:tcW w:w="935" w:type="dxa"/>
          </w:tcPr>
          <w:p w:rsidR="00F063AB" w:rsidRDefault="00C63C22">
            <w:r>
              <w:t>09</w:t>
            </w:r>
          </w:p>
        </w:tc>
      </w:tr>
      <w:tr w:rsidR="00C63C22" w:rsidTr="00013349">
        <w:tc>
          <w:tcPr>
            <w:tcW w:w="935" w:type="dxa"/>
          </w:tcPr>
          <w:p w:rsidR="00C63C22" w:rsidRDefault="00176B06">
            <w:r w:rsidRPr="00176B06">
              <w:t>HD44780_CURSOR_BLINK_UNDERLINE</w:t>
            </w:r>
          </w:p>
        </w:tc>
        <w:tc>
          <w:tcPr>
            <w:tcW w:w="935" w:type="dxa"/>
          </w:tcPr>
          <w:p w:rsidR="00C63C22" w:rsidRDefault="00706F94">
            <w:r>
              <w:t>0</w:t>
            </w:r>
          </w:p>
        </w:tc>
        <w:tc>
          <w:tcPr>
            <w:tcW w:w="935" w:type="dxa"/>
          </w:tcPr>
          <w:p w:rsidR="00C63C22" w:rsidRDefault="00706F94">
            <w:r>
              <w:t>0</w:t>
            </w:r>
          </w:p>
        </w:tc>
        <w:tc>
          <w:tcPr>
            <w:tcW w:w="935" w:type="dxa"/>
          </w:tcPr>
          <w:p w:rsidR="00C63C22" w:rsidRDefault="00706F94">
            <w:r>
              <w:t>0</w:t>
            </w:r>
          </w:p>
        </w:tc>
        <w:tc>
          <w:tcPr>
            <w:tcW w:w="935" w:type="dxa"/>
          </w:tcPr>
          <w:p w:rsidR="00C63C22" w:rsidRDefault="00706F94">
            <w:r>
              <w:t>0</w:t>
            </w:r>
          </w:p>
        </w:tc>
        <w:tc>
          <w:tcPr>
            <w:tcW w:w="935" w:type="dxa"/>
          </w:tcPr>
          <w:p w:rsidR="00C63C22" w:rsidRDefault="00706F94">
            <w:r>
              <w:t>1</w:t>
            </w:r>
          </w:p>
        </w:tc>
        <w:tc>
          <w:tcPr>
            <w:tcW w:w="935" w:type="dxa"/>
          </w:tcPr>
          <w:p w:rsidR="00C63C22" w:rsidRDefault="00706F94">
            <w:r>
              <w:t>1</w:t>
            </w:r>
          </w:p>
        </w:tc>
        <w:tc>
          <w:tcPr>
            <w:tcW w:w="935" w:type="dxa"/>
          </w:tcPr>
          <w:p w:rsidR="00C63C22" w:rsidRDefault="00706F94">
            <w:r>
              <w:t>1</w:t>
            </w:r>
          </w:p>
        </w:tc>
        <w:tc>
          <w:tcPr>
            <w:tcW w:w="935" w:type="dxa"/>
          </w:tcPr>
          <w:p w:rsidR="00C63C22" w:rsidRDefault="00706F94">
            <w:r>
              <w:t>1</w:t>
            </w:r>
          </w:p>
        </w:tc>
        <w:tc>
          <w:tcPr>
            <w:tcW w:w="935" w:type="dxa"/>
          </w:tcPr>
          <w:p w:rsidR="00C63C22" w:rsidRDefault="00706F94">
            <w:r>
              <w:t>0F</w:t>
            </w:r>
          </w:p>
        </w:tc>
      </w:tr>
      <w:tr w:rsidR="00706F94" w:rsidTr="00013349">
        <w:tc>
          <w:tcPr>
            <w:tcW w:w="935" w:type="dxa"/>
          </w:tcPr>
          <w:p w:rsidR="00706F94" w:rsidRDefault="00C22FA8">
            <w:r w:rsidRPr="00C22FA8">
              <w:t>HD44780_CLEAR_DISPLAY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0</w:t>
            </w:r>
          </w:p>
        </w:tc>
        <w:tc>
          <w:tcPr>
            <w:tcW w:w="935" w:type="dxa"/>
          </w:tcPr>
          <w:p w:rsidR="00706F94" w:rsidRDefault="00AD4234">
            <w:r>
              <w:t>1</w:t>
            </w:r>
          </w:p>
        </w:tc>
        <w:tc>
          <w:tcPr>
            <w:tcW w:w="935" w:type="dxa"/>
          </w:tcPr>
          <w:p w:rsidR="00706F94" w:rsidRDefault="00AD4234">
            <w:r>
              <w:t>01</w:t>
            </w:r>
          </w:p>
        </w:tc>
      </w:tr>
      <w:tr w:rsidR="00AD4234" w:rsidTr="00013349">
        <w:tc>
          <w:tcPr>
            <w:tcW w:w="935" w:type="dxa"/>
          </w:tcPr>
          <w:p w:rsidR="00AD4234" w:rsidRDefault="0040137A">
            <w:r w:rsidRPr="0040137A">
              <w:t>HD44780_TWO_LINE_ENABLE</w:t>
            </w:r>
          </w:p>
        </w:tc>
        <w:tc>
          <w:tcPr>
            <w:tcW w:w="935" w:type="dxa"/>
          </w:tcPr>
          <w:p w:rsidR="00AD4234" w:rsidRDefault="006000DD">
            <w:r>
              <w:t>0</w:t>
            </w:r>
          </w:p>
        </w:tc>
        <w:tc>
          <w:tcPr>
            <w:tcW w:w="935" w:type="dxa"/>
          </w:tcPr>
          <w:p w:rsidR="00AD4234" w:rsidRDefault="006000DD">
            <w:r>
              <w:t>0</w:t>
            </w:r>
          </w:p>
        </w:tc>
        <w:tc>
          <w:tcPr>
            <w:tcW w:w="935" w:type="dxa"/>
          </w:tcPr>
          <w:p w:rsidR="00AD4234" w:rsidRDefault="006000DD">
            <w:r>
              <w:t>1</w:t>
            </w:r>
          </w:p>
        </w:tc>
        <w:tc>
          <w:tcPr>
            <w:tcW w:w="935" w:type="dxa"/>
          </w:tcPr>
          <w:p w:rsidR="00AD4234" w:rsidRDefault="006000DD">
            <w:r>
              <w:t>1</w:t>
            </w:r>
          </w:p>
        </w:tc>
        <w:tc>
          <w:tcPr>
            <w:tcW w:w="935" w:type="dxa"/>
          </w:tcPr>
          <w:p w:rsidR="00AD4234" w:rsidRDefault="006000DD">
            <w:r>
              <w:t>1</w:t>
            </w:r>
          </w:p>
        </w:tc>
        <w:tc>
          <w:tcPr>
            <w:tcW w:w="935" w:type="dxa"/>
          </w:tcPr>
          <w:p w:rsidR="00AD4234" w:rsidRDefault="006000DD">
            <w:r>
              <w:t>0</w:t>
            </w:r>
          </w:p>
        </w:tc>
        <w:tc>
          <w:tcPr>
            <w:tcW w:w="935" w:type="dxa"/>
          </w:tcPr>
          <w:p w:rsidR="00AD4234" w:rsidRDefault="006000DD">
            <w:r>
              <w:t>0</w:t>
            </w:r>
          </w:p>
        </w:tc>
        <w:tc>
          <w:tcPr>
            <w:tcW w:w="935" w:type="dxa"/>
          </w:tcPr>
          <w:p w:rsidR="00AD4234" w:rsidRDefault="006000DD">
            <w:r>
              <w:t>0</w:t>
            </w:r>
          </w:p>
        </w:tc>
        <w:tc>
          <w:tcPr>
            <w:tcW w:w="935" w:type="dxa"/>
          </w:tcPr>
          <w:p w:rsidR="00AD4234" w:rsidRDefault="006000DD">
            <w:r>
              <w:t>38</w:t>
            </w:r>
          </w:p>
        </w:tc>
      </w:tr>
      <w:tr w:rsidR="0091790D" w:rsidTr="00013349">
        <w:tc>
          <w:tcPr>
            <w:tcW w:w="935" w:type="dxa"/>
          </w:tcPr>
          <w:p w:rsidR="0091790D" w:rsidRDefault="00840D4E">
            <w:r w:rsidRPr="00840D4E">
              <w:t>HD44780_8_BIT_MODE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1</w:t>
            </w:r>
          </w:p>
        </w:tc>
        <w:tc>
          <w:tcPr>
            <w:tcW w:w="935" w:type="dxa"/>
          </w:tcPr>
          <w:p w:rsidR="0091790D" w:rsidRDefault="00645BA0">
            <w:r>
              <w:t>1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0</w:t>
            </w:r>
          </w:p>
        </w:tc>
        <w:tc>
          <w:tcPr>
            <w:tcW w:w="935" w:type="dxa"/>
          </w:tcPr>
          <w:p w:rsidR="0091790D" w:rsidRDefault="00645BA0">
            <w:r>
              <w:t>30</w:t>
            </w:r>
          </w:p>
        </w:tc>
      </w:tr>
      <w:tr w:rsidR="00CF23FA" w:rsidTr="00013349">
        <w:tc>
          <w:tcPr>
            <w:tcW w:w="935" w:type="dxa"/>
          </w:tcPr>
          <w:p w:rsidR="00CF23FA" w:rsidRDefault="008A153E">
            <w:r w:rsidRPr="008A153E">
              <w:t>HD44780_LOCATION_COMMAND</w:t>
            </w:r>
          </w:p>
        </w:tc>
        <w:tc>
          <w:tcPr>
            <w:tcW w:w="935" w:type="dxa"/>
          </w:tcPr>
          <w:p w:rsidR="00CF23FA" w:rsidRDefault="001826A4">
            <w:r>
              <w:t>1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1826A4">
            <w:r>
              <w:t>0</w:t>
            </w:r>
          </w:p>
        </w:tc>
        <w:tc>
          <w:tcPr>
            <w:tcW w:w="935" w:type="dxa"/>
          </w:tcPr>
          <w:p w:rsidR="00CF23FA" w:rsidRDefault="00CF23FA">
            <w:r>
              <w:t>80</w:t>
            </w:r>
          </w:p>
        </w:tc>
      </w:tr>
    </w:tbl>
    <w:p w:rsidR="00534AAC" w:rsidRDefault="00534AAC" w:rsidP="00534AAC"/>
    <w:p w:rsidR="00A05F7C" w:rsidRDefault="00A05F7C" w:rsidP="00A05F7C">
      <w:pPr>
        <w:pStyle w:val="ListParagraph"/>
        <w:numPr>
          <w:ilvl w:val="0"/>
          <w:numId w:val="2"/>
        </w:numPr>
      </w:pPr>
      <w:r>
        <w:t xml:space="preserve">two variables </w:t>
      </w:r>
      <w:r w:rsidRPr="00316995">
        <w:t>RS_COMMAND</w:t>
      </w:r>
      <w:r>
        <w:t xml:space="preserve"> = 0 </w:t>
      </w:r>
      <w:r w:rsidR="002A4A11">
        <w:t xml:space="preserve">for sending commands </w:t>
      </w:r>
      <w:r>
        <w:t>and RS_CHAR = 1</w:t>
      </w:r>
      <w:r w:rsidR="002A4A11">
        <w:t xml:space="preserve"> for sending characters</w:t>
      </w:r>
    </w:p>
    <w:p w:rsidR="00A05F7C" w:rsidRDefault="00A05F7C" w:rsidP="00A05F7C">
      <w:pPr>
        <w:pStyle w:val="ListParagraph"/>
        <w:numPr>
          <w:ilvl w:val="0"/>
          <w:numId w:val="2"/>
        </w:numPr>
      </w:pPr>
      <w:r>
        <w:t xml:space="preserve">Function: </w:t>
      </w:r>
      <w:r w:rsidRPr="00FE6D68">
        <w:t>BIT_</w:t>
      </w:r>
      <w:proofErr w:type="gramStart"/>
      <w:r w:rsidRPr="00FE6D68">
        <w:t>ACTION(</w:t>
      </w:r>
      <w:proofErr w:type="gramEnd"/>
      <w:r w:rsidRPr="00FE6D68">
        <w:t>VAL) (</w:t>
      </w:r>
      <w:r>
        <w:t xml:space="preserve">(VAL) == 0 ? </w:t>
      </w:r>
      <w:proofErr w:type="spellStart"/>
      <w:r>
        <w:t>Bit_RESET</w:t>
      </w:r>
      <w:proofErr w:type="spellEnd"/>
      <w:r>
        <w:t xml:space="preserve">: </w:t>
      </w:r>
      <w:proofErr w:type="spellStart"/>
      <w:r>
        <w:t>Bit_SET</w:t>
      </w:r>
      <w:proofErr w:type="spellEnd"/>
      <w:r>
        <w:t>)</w:t>
      </w:r>
    </w:p>
    <w:p w:rsidR="00A05F7C" w:rsidRDefault="00A05F7C" w:rsidP="00A05F7C">
      <w:pPr>
        <w:pStyle w:val="ListParagraph"/>
        <w:numPr>
          <w:ilvl w:val="1"/>
          <w:numId w:val="2"/>
        </w:numPr>
      </w:pPr>
      <w:r>
        <w:t xml:space="preserve">Takes the value of </w:t>
      </w:r>
      <w:proofErr w:type="spellStart"/>
      <w:r>
        <w:t>val</w:t>
      </w:r>
      <w:proofErr w:type="spellEnd"/>
      <w:r>
        <w:t xml:space="preserve"> and if it is 0, it resets (remains at 0) if not it sets (remains at 1)</w:t>
      </w:r>
    </w:p>
    <w:p w:rsidR="00A05F7C" w:rsidRDefault="00A05F7C" w:rsidP="00534AAC">
      <w:pPr>
        <w:pStyle w:val="ListParagraph"/>
        <w:numPr>
          <w:ilvl w:val="1"/>
          <w:numId w:val="2"/>
        </w:numPr>
      </w:pPr>
      <w:r>
        <w:lastRenderedPageBreak/>
        <w:t xml:space="preserve">Used for setting the value of the bit action in the </w:t>
      </w:r>
      <w:proofErr w:type="spellStart"/>
      <w:r>
        <w:t>GPIO_WriteBit</w:t>
      </w:r>
      <w:proofErr w:type="spellEnd"/>
      <w:r>
        <w:t xml:space="preserve"> function within the </w:t>
      </w:r>
      <w:r w:rsidRPr="00081BA5">
        <w:t>hd44780_send_data</w:t>
      </w:r>
      <w:r>
        <w:t xml:space="preserve"> function</w:t>
      </w:r>
    </w:p>
    <w:p w:rsidR="00A05F7C" w:rsidRDefault="00DD001D" w:rsidP="00DD001D">
      <w:pPr>
        <w:pStyle w:val="ListParagraph"/>
        <w:numPr>
          <w:ilvl w:val="0"/>
          <w:numId w:val="2"/>
        </w:numPr>
      </w:pPr>
      <w:r w:rsidRPr="00DD001D">
        <w:t>v</w:t>
      </w:r>
      <w:r w:rsidR="006D6D5E">
        <w:t>oid hd44780_init(void)</w:t>
      </w:r>
    </w:p>
    <w:p w:rsidR="00DD001D" w:rsidRDefault="009D15DF" w:rsidP="0093143E">
      <w:pPr>
        <w:pStyle w:val="ListParagraph"/>
        <w:numPr>
          <w:ilvl w:val="1"/>
          <w:numId w:val="2"/>
        </w:numPr>
      </w:pPr>
      <w:r>
        <w:t>Sets up GPIO pins</w:t>
      </w:r>
      <w:r w:rsidR="0093143E">
        <w:t xml:space="preserve"> using static method </w:t>
      </w:r>
      <w:r w:rsidR="0093143E" w:rsidRPr="0093143E">
        <w:t>gpio_hd44780_init()</w:t>
      </w:r>
    </w:p>
    <w:p w:rsidR="0093143E" w:rsidRDefault="000604F0" w:rsidP="0093143E">
      <w:pPr>
        <w:pStyle w:val="ListParagraph"/>
        <w:numPr>
          <w:ilvl w:val="1"/>
          <w:numId w:val="2"/>
        </w:numPr>
      </w:pPr>
      <w:r>
        <w:t>Set up 8-bit enable mode</w:t>
      </w:r>
    </w:p>
    <w:p w:rsidR="000604F0" w:rsidRDefault="00D83290" w:rsidP="0093143E">
      <w:pPr>
        <w:pStyle w:val="ListParagraph"/>
        <w:numPr>
          <w:ilvl w:val="1"/>
          <w:numId w:val="2"/>
        </w:numPr>
      </w:pPr>
      <w:r>
        <w:t>Switch on the display</w:t>
      </w:r>
    </w:p>
    <w:p w:rsidR="00D83290" w:rsidRDefault="00596B5F" w:rsidP="00596B5F">
      <w:pPr>
        <w:pStyle w:val="ListParagraph"/>
        <w:numPr>
          <w:ilvl w:val="0"/>
          <w:numId w:val="2"/>
        </w:numPr>
      </w:pPr>
      <w:r w:rsidRPr="00596B5F">
        <w:t xml:space="preserve">void hd44780_send_data(uint8_t </w:t>
      </w:r>
      <w:proofErr w:type="spellStart"/>
      <w:r w:rsidRPr="00596B5F">
        <w:t>val</w:t>
      </w:r>
      <w:proofErr w:type="spellEnd"/>
      <w:r w:rsidRPr="00596B5F">
        <w:t xml:space="preserve">, uint8_t </w:t>
      </w:r>
      <w:proofErr w:type="spellStart"/>
      <w:r w:rsidRPr="00596B5F">
        <w:t>rs_line</w:t>
      </w:r>
      <w:proofErr w:type="spellEnd"/>
      <w:r w:rsidRPr="00596B5F">
        <w:t>)</w:t>
      </w:r>
    </w:p>
    <w:p w:rsidR="002E6D9A" w:rsidRDefault="002E6D9A" w:rsidP="002E6D9A">
      <w:pPr>
        <w:pStyle w:val="ListParagraph"/>
        <w:numPr>
          <w:ilvl w:val="1"/>
          <w:numId w:val="2"/>
        </w:numPr>
      </w:pPr>
      <w:r>
        <w:t xml:space="preserve">Set the data pins (D0-D7) </w:t>
      </w:r>
      <w:r w:rsidR="00732A86">
        <w:t xml:space="preserve">individually </w:t>
      </w:r>
      <w:r>
        <w:t xml:space="preserve">to either 0 to 1 </w:t>
      </w:r>
      <w:r w:rsidR="00732A86">
        <w:t>by</w:t>
      </w:r>
      <w:r w:rsidR="008D54D6">
        <w:t xml:space="preserve"> examining ‘</w:t>
      </w:r>
      <w:proofErr w:type="spellStart"/>
      <w:r w:rsidR="008D54D6">
        <w:t>val</w:t>
      </w:r>
      <w:proofErr w:type="spellEnd"/>
      <w:r w:rsidR="008D54D6">
        <w:t>’ via</w:t>
      </w:r>
      <w:r w:rsidR="00732A86">
        <w:t xml:space="preserve"> logical shift right</w:t>
      </w:r>
    </w:p>
    <w:p w:rsidR="00A76340" w:rsidRDefault="00A76340" w:rsidP="00A76340">
      <w:pPr>
        <w:pStyle w:val="ListParagraph"/>
        <w:numPr>
          <w:ilvl w:val="1"/>
          <w:numId w:val="2"/>
        </w:numPr>
      </w:pPr>
      <w:proofErr w:type="spellStart"/>
      <w:r w:rsidRPr="00A76340">
        <w:t>val</w:t>
      </w:r>
      <w:proofErr w:type="spellEnd"/>
      <w:r w:rsidRPr="00A76340">
        <w:t>: value to write to display register</w:t>
      </w:r>
    </w:p>
    <w:p w:rsidR="009D15DF" w:rsidRDefault="00A76340" w:rsidP="00A76340">
      <w:pPr>
        <w:pStyle w:val="ListParagraph"/>
        <w:numPr>
          <w:ilvl w:val="1"/>
          <w:numId w:val="2"/>
        </w:numPr>
      </w:pPr>
      <w:proofErr w:type="spellStart"/>
      <w:r w:rsidRPr="00A76340">
        <w:t>rs_line</w:t>
      </w:r>
      <w:proofErr w:type="spellEnd"/>
      <w:r w:rsidRPr="00A76340">
        <w:t>: either RS_COMMAND or RS_CHAR</w:t>
      </w:r>
    </w:p>
    <w:p w:rsidR="002B1E7F" w:rsidRDefault="009A3787" w:rsidP="009A3787">
      <w:pPr>
        <w:pStyle w:val="ListParagraph"/>
        <w:numPr>
          <w:ilvl w:val="0"/>
          <w:numId w:val="2"/>
        </w:numPr>
      </w:pPr>
      <w:r w:rsidRPr="009A3787">
        <w:t xml:space="preserve">void hd44780_enable_write(uint8_t </w:t>
      </w:r>
      <w:proofErr w:type="spellStart"/>
      <w:r w:rsidRPr="009A3787">
        <w:t>rs_line</w:t>
      </w:r>
      <w:proofErr w:type="spellEnd"/>
      <w:r w:rsidRPr="009A3787">
        <w:t>)</w:t>
      </w:r>
    </w:p>
    <w:p w:rsidR="00E421F0" w:rsidRDefault="00E421F0" w:rsidP="00E421F0">
      <w:pPr>
        <w:pStyle w:val="ListParagraph"/>
        <w:numPr>
          <w:ilvl w:val="1"/>
          <w:numId w:val="2"/>
        </w:numPr>
      </w:pPr>
      <w:r>
        <w:t>Enables to write to LCD (character/command)</w:t>
      </w:r>
    </w:p>
    <w:p w:rsidR="003152C9" w:rsidRDefault="003152C9" w:rsidP="00E421F0">
      <w:pPr>
        <w:pStyle w:val="ListParagraph"/>
        <w:numPr>
          <w:ilvl w:val="1"/>
          <w:numId w:val="2"/>
        </w:numPr>
      </w:pPr>
      <w:r>
        <w:t xml:space="preserve">Depending on </w:t>
      </w:r>
      <w:proofErr w:type="spellStart"/>
      <w:r>
        <w:t>rs_line</w:t>
      </w:r>
      <w:proofErr w:type="spellEnd"/>
      <w:r>
        <w:t>, the RS GPIO will be set to '1' (character)  or '0’ (command)</w:t>
      </w:r>
    </w:p>
    <w:p w:rsidR="003152C9" w:rsidRDefault="00C678B2" w:rsidP="006A766C">
      <w:pPr>
        <w:pStyle w:val="ListParagraph"/>
        <w:numPr>
          <w:ilvl w:val="1"/>
          <w:numId w:val="2"/>
        </w:numPr>
      </w:pPr>
      <w:r>
        <w:t>Sets the enable line to high, puts a delay and sets it to low again</w:t>
      </w:r>
    </w:p>
    <w:p w:rsidR="00C661C9" w:rsidRDefault="00C661C9" w:rsidP="00C661C9">
      <w:r w:rsidRPr="00C661C9">
        <w:rPr>
          <w:noProof/>
        </w:rPr>
        <w:drawing>
          <wp:inline distT="0" distB="0" distL="0" distR="0">
            <wp:extent cx="5943600" cy="12550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C9" w:rsidRDefault="00F23BC1" w:rsidP="00F23BC1">
      <w:pPr>
        <w:pStyle w:val="ListParagraph"/>
        <w:numPr>
          <w:ilvl w:val="0"/>
          <w:numId w:val="4"/>
        </w:numPr>
      </w:pPr>
      <w:r w:rsidRPr="00F23BC1">
        <w:t>void hd44780_clear_display(void)</w:t>
      </w:r>
    </w:p>
    <w:p w:rsidR="00F009C1" w:rsidRDefault="004741CE" w:rsidP="00F009C1">
      <w:pPr>
        <w:pStyle w:val="ListParagraph"/>
        <w:numPr>
          <w:ilvl w:val="1"/>
          <w:numId w:val="4"/>
        </w:numPr>
      </w:pPr>
      <w:r>
        <w:t xml:space="preserve">Clears the LCD screen by sending </w:t>
      </w:r>
      <w:r w:rsidR="00907215">
        <w:t>0x01 to the data lines</w:t>
      </w:r>
    </w:p>
    <w:p w:rsidR="00F23BC1" w:rsidRDefault="00F23BC1" w:rsidP="00F23BC1">
      <w:pPr>
        <w:pStyle w:val="ListParagraph"/>
        <w:numPr>
          <w:ilvl w:val="0"/>
          <w:numId w:val="4"/>
        </w:numPr>
      </w:pPr>
      <w:r w:rsidRPr="00F23BC1">
        <w:t>void hd44780_write</w:t>
      </w:r>
      <w:r>
        <w:t>_char(char *text, uint8_t length)</w:t>
      </w:r>
    </w:p>
    <w:p w:rsidR="00904119" w:rsidRDefault="00B54B9E" w:rsidP="00904119">
      <w:pPr>
        <w:pStyle w:val="ListParagraph"/>
        <w:numPr>
          <w:ilvl w:val="1"/>
          <w:numId w:val="4"/>
        </w:numPr>
      </w:pPr>
      <w:r>
        <w:t>Writes the characters given by ‘text’</w:t>
      </w:r>
      <w:r w:rsidR="007D5E6F">
        <w:t xml:space="preserve"> to the LCD screen</w:t>
      </w:r>
    </w:p>
    <w:p w:rsidR="003C443E" w:rsidRDefault="00870EFE" w:rsidP="001E0908">
      <w:pPr>
        <w:pStyle w:val="ListParagraph"/>
        <w:numPr>
          <w:ilvl w:val="1"/>
          <w:numId w:val="4"/>
        </w:numPr>
      </w:pPr>
      <w:r>
        <w:t>Uses hd44780_send_data function with RS_CHAR = 1</w:t>
      </w:r>
    </w:p>
    <w:p w:rsidR="00C97985" w:rsidRDefault="00204788" w:rsidP="00204788">
      <w:pPr>
        <w:pStyle w:val="ListParagraph"/>
        <w:numPr>
          <w:ilvl w:val="0"/>
          <w:numId w:val="4"/>
        </w:numPr>
      </w:pPr>
      <w:r w:rsidRPr="00204788">
        <w:t>void hd44780_move_cursor(uint8_t location)</w:t>
      </w:r>
    </w:p>
    <w:p w:rsidR="00DD4790" w:rsidRDefault="00BC5821" w:rsidP="00DD4790">
      <w:pPr>
        <w:pStyle w:val="ListParagraph"/>
        <w:numPr>
          <w:ilvl w:val="1"/>
          <w:numId w:val="4"/>
        </w:numPr>
      </w:pPr>
      <w:r>
        <w:t>Moves the cursor to a specific location</w:t>
      </w:r>
    </w:p>
    <w:p w:rsidR="00195C5D" w:rsidRDefault="00732860" w:rsidP="00732860">
      <w:pPr>
        <w:pStyle w:val="ListParagraph"/>
        <w:numPr>
          <w:ilvl w:val="0"/>
          <w:numId w:val="4"/>
        </w:numPr>
      </w:pPr>
      <w:r w:rsidRPr="00732860">
        <w:t>void hd44780_move_second_line(void)</w:t>
      </w:r>
    </w:p>
    <w:p w:rsidR="001E0908" w:rsidRDefault="00C14218" w:rsidP="001E0908">
      <w:pPr>
        <w:pStyle w:val="ListParagraph"/>
        <w:numPr>
          <w:ilvl w:val="1"/>
          <w:numId w:val="4"/>
        </w:numPr>
      </w:pPr>
      <w:r>
        <w:t>Moves the cursor to the second line on the LCD screen</w:t>
      </w:r>
    </w:p>
    <w:p w:rsidR="001C5212" w:rsidRDefault="001C5212" w:rsidP="00B47630">
      <w:pPr>
        <w:pStyle w:val="ListParagraph"/>
        <w:numPr>
          <w:ilvl w:val="1"/>
          <w:numId w:val="4"/>
        </w:numPr>
      </w:pPr>
      <w:r>
        <w:t xml:space="preserve">Uses </w:t>
      </w:r>
      <w:r w:rsidR="00FB1655">
        <w:t>hd44780_send_data function with RS_COMMAND = 1</w:t>
      </w:r>
      <w:r w:rsidR="007D2405">
        <w:t xml:space="preserve"> and data lines are set based on </w:t>
      </w:r>
      <w:r w:rsidR="00B47630" w:rsidRPr="00B47630">
        <w:t>HD44780</w:t>
      </w:r>
      <w:r w:rsidR="00B47630">
        <w:t>_</w:t>
      </w:r>
      <w:r w:rsidR="00E2643C">
        <w:t>LOCATION_COMMAND</w:t>
      </w:r>
    </w:p>
    <w:p w:rsidR="00732860" w:rsidRDefault="00732860" w:rsidP="00732860">
      <w:pPr>
        <w:pStyle w:val="ListParagraph"/>
        <w:numPr>
          <w:ilvl w:val="0"/>
          <w:numId w:val="4"/>
        </w:numPr>
      </w:pPr>
      <w:r w:rsidRPr="00732860">
        <w:t>void hd44780_blink_cursor(void)</w:t>
      </w:r>
    </w:p>
    <w:p w:rsidR="00546F52" w:rsidRDefault="00D76213" w:rsidP="00546F52">
      <w:pPr>
        <w:pStyle w:val="ListParagraph"/>
        <w:numPr>
          <w:ilvl w:val="1"/>
          <w:numId w:val="4"/>
        </w:numPr>
      </w:pPr>
      <w:r>
        <w:t>Enables the cursor to blink on the LCD screen</w:t>
      </w:r>
    </w:p>
    <w:p w:rsidR="00D76213" w:rsidRDefault="00C52854" w:rsidP="00C52854">
      <w:pPr>
        <w:pStyle w:val="ListParagraph"/>
        <w:numPr>
          <w:ilvl w:val="1"/>
          <w:numId w:val="4"/>
        </w:numPr>
      </w:pPr>
      <w:r>
        <w:t xml:space="preserve">Uses hd44780_send_data function with RS_COMMAND = 1 and data lines are set based on </w:t>
      </w:r>
      <w:r w:rsidRPr="00C52854">
        <w:t>HD44780_CURSOR_BLINK_UNDERLINE</w:t>
      </w:r>
    </w:p>
    <w:p w:rsidR="00745B57" w:rsidRDefault="00745B57" w:rsidP="00745B57">
      <w:pPr>
        <w:rPr>
          <w:b/>
        </w:rPr>
      </w:pPr>
      <w:r w:rsidRPr="00582D62">
        <w:rPr>
          <w:b/>
        </w:rPr>
        <w:t>Notes for testing:</w:t>
      </w:r>
    </w:p>
    <w:p w:rsidR="00745B57" w:rsidRDefault="00745B57" w:rsidP="00745B57">
      <w:pPr>
        <w:rPr>
          <w:b/>
        </w:rPr>
      </w:pPr>
      <w:r>
        <w:rPr>
          <w:b/>
        </w:rPr>
        <w:t>When did the board not function?</w:t>
      </w:r>
    </w:p>
    <w:p w:rsidR="00745B57" w:rsidRDefault="00745B57" w:rsidP="00745B57">
      <w:pPr>
        <w:pStyle w:val="ListParagraph"/>
        <w:numPr>
          <w:ilvl w:val="0"/>
          <w:numId w:val="7"/>
        </w:numPr>
      </w:pPr>
      <w:r>
        <w:t>No connection to Pin No. 5</w:t>
      </w:r>
    </w:p>
    <w:p w:rsidR="00745B57" w:rsidRPr="000628A6" w:rsidRDefault="00745B57" w:rsidP="00745B57">
      <w:pPr>
        <w:pStyle w:val="ListParagraph"/>
        <w:numPr>
          <w:ilvl w:val="0"/>
          <w:numId w:val="7"/>
        </w:numPr>
      </w:pPr>
      <w:r>
        <w:t>Solution:</w:t>
      </w:r>
    </w:p>
    <w:p w:rsidR="00745B57" w:rsidRDefault="00745B57" w:rsidP="00745B57">
      <w:r w:rsidRPr="00CF474C">
        <w:rPr>
          <w:noProof/>
        </w:rPr>
        <w:lastRenderedPageBreak/>
        <w:drawing>
          <wp:inline distT="0" distB="0" distL="0" distR="0" wp14:anchorId="4674E3FF" wp14:editId="0D5B8395">
            <wp:extent cx="30765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Pin No. 5 is grounded</w:t>
      </w:r>
    </w:p>
    <w:p w:rsidR="00745B57" w:rsidRDefault="00745B57" w:rsidP="00745B57">
      <w:pPr>
        <w:pStyle w:val="ListParagraph"/>
        <w:numPr>
          <w:ilvl w:val="0"/>
          <w:numId w:val="8"/>
        </w:numPr>
      </w:pPr>
      <w:r>
        <w:t xml:space="preserve">Connecting Pin No. 2 to </w:t>
      </w:r>
      <w:proofErr w:type="spellStart"/>
      <w:r>
        <w:t>Vdd</w:t>
      </w:r>
      <w:proofErr w:type="spellEnd"/>
    </w:p>
    <w:p w:rsidR="00745B57" w:rsidRDefault="00745B57" w:rsidP="00745B57">
      <w:pPr>
        <w:pStyle w:val="ListParagraph"/>
        <w:numPr>
          <w:ilvl w:val="0"/>
          <w:numId w:val="8"/>
        </w:numPr>
      </w:pPr>
      <w:r>
        <w:t xml:space="preserve">Solution: Connected it to 5V </w:t>
      </w:r>
    </w:p>
    <w:p w:rsidR="00745B57" w:rsidRDefault="00745B57" w:rsidP="00745B57"/>
    <w:p w:rsidR="00C94750" w:rsidRDefault="00C94750" w:rsidP="00C94750">
      <w:r>
        <w:t>Keypad</w:t>
      </w:r>
    </w:p>
    <w:p w:rsidR="00C94750" w:rsidRDefault="008C4CFB" w:rsidP="0069112C">
      <w:pPr>
        <w:pStyle w:val="ListParagraph"/>
        <w:numPr>
          <w:ilvl w:val="0"/>
          <w:numId w:val="5"/>
        </w:numPr>
      </w:pPr>
      <w:r>
        <w:t>Used port</w:t>
      </w:r>
      <w:r w:rsidR="00056468">
        <w:t xml:space="preserve"> GPIOD</w:t>
      </w:r>
    </w:p>
    <w:p w:rsidR="00BC3728" w:rsidRDefault="00B227A0" w:rsidP="0069112C">
      <w:pPr>
        <w:pStyle w:val="ListParagraph"/>
        <w:numPr>
          <w:ilvl w:val="0"/>
          <w:numId w:val="5"/>
        </w:numPr>
      </w:pPr>
      <w:r>
        <w:t>Define GPIO pins 1-4 to be rows and pins 5-7 to be columns</w:t>
      </w:r>
    </w:p>
    <w:p w:rsidR="00585A24" w:rsidRDefault="00E727BE" w:rsidP="00585A24">
      <w:pPr>
        <w:pStyle w:val="ListParagraph"/>
        <w:numPr>
          <w:ilvl w:val="0"/>
          <w:numId w:val="5"/>
        </w:numPr>
      </w:pPr>
      <w:r w:rsidRPr="00E727BE">
        <w:t xml:space="preserve">void </w:t>
      </w:r>
      <w:proofErr w:type="spellStart"/>
      <w:r w:rsidRPr="00E727BE">
        <w:t>keypad_configuration</w:t>
      </w:r>
      <w:proofErr w:type="spellEnd"/>
      <w:r w:rsidRPr="00E727BE">
        <w:t>(void)</w:t>
      </w:r>
    </w:p>
    <w:p w:rsidR="00A83033" w:rsidRDefault="00A83033" w:rsidP="00585A24">
      <w:pPr>
        <w:pStyle w:val="ListParagraph"/>
        <w:numPr>
          <w:ilvl w:val="1"/>
          <w:numId w:val="5"/>
        </w:numPr>
      </w:pPr>
      <w:r>
        <w:t>General keypad configuration</w:t>
      </w:r>
      <w:r w:rsidR="00132116">
        <w:t xml:space="preserve"> </w:t>
      </w:r>
    </w:p>
    <w:p w:rsidR="00955E50" w:rsidRDefault="00955E50" w:rsidP="00585A24">
      <w:pPr>
        <w:pStyle w:val="ListParagraph"/>
        <w:numPr>
          <w:ilvl w:val="1"/>
          <w:numId w:val="5"/>
        </w:numPr>
      </w:pPr>
      <w:r>
        <w:t>Screenshot for theory</w:t>
      </w:r>
    </w:p>
    <w:p w:rsidR="00132116" w:rsidRDefault="00132116" w:rsidP="00132116">
      <w:r w:rsidRPr="00132116">
        <w:rPr>
          <w:noProof/>
        </w:rPr>
        <w:drawing>
          <wp:inline distT="0" distB="0" distL="0" distR="0">
            <wp:extent cx="5943600" cy="2673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24" w:rsidRDefault="00585A24" w:rsidP="00585A24">
      <w:pPr>
        <w:pStyle w:val="ListParagraph"/>
        <w:numPr>
          <w:ilvl w:val="1"/>
          <w:numId w:val="5"/>
        </w:numPr>
      </w:pPr>
      <w:r>
        <w:t>Sets up the clock</w:t>
      </w:r>
    </w:p>
    <w:p w:rsidR="00585A24" w:rsidRDefault="00B11979" w:rsidP="00585A24">
      <w:pPr>
        <w:pStyle w:val="ListParagraph"/>
        <w:numPr>
          <w:ilvl w:val="1"/>
          <w:numId w:val="5"/>
        </w:numPr>
      </w:pPr>
      <w:r>
        <w:t>Initializes the rows to be outputs with No PULL and sets their initial state to low (0)</w:t>
      </w:r>
    </w:p>
    <w:p w:rsidR="002512E6" w:rsidRDefault="002512E6" w:rsidP="00ED75C1">
      <w:pPr>
        <w:pStyle w:val="ListParagraph"/>
        <w:numPr>
          <w:ilvl w:val="1"/>
          <w:numId w:val="5"/>
        </w:numPr>
      </w:pPr>
      <w:r>
        <w:t>Initializes the columns to be inputs with PULL UP and sets their initial state to high (1)</w:t>
      </w:r>
    </w:p>
    <w:p w:rsidR="00A03AE5" w:rsidRDefault="00ED75C1" w:rsidP="00A03AE5">
      <w:pPr>
        <w:pStyle w:val="ListParagraph"/>
        <w:numPr>
          <w:ilvl w:val="0"/>
          <w:numId w:val="5"/>
        </w:numPr>
      </w:pPr>
      <w:r w:rsidRPr="00ED75C1">
        <w:t xml:space="preserve">void </w:t>
      </w:r>
      <w:proofErr w:type="spellStart"/>
      <w:r w:rsidRPr="00ED75C1">
        <w:t>row_check</w:t>
      </w:r>
      <w:proofErr w:type="spellEnd"/>
      <w:r w:rsidRPr="00ED75C1">
        <w:t>(void)</w:t>
      </w:r>
    </w:p>
    <w:p w:rsidR="00A03AE5" w:rsidRDefault="001F7CCF" w:rsidP="00A03AE5">
      <w:pPr>
        <w:pStyle w:val="ListParagraph"/>
        <w:numPr>
          <w:ilvl w:val="1"/>
          <w:numId w:val="5"/>
        </w:numPr>
      </w:pPr>
      <w:r>
        <w:t>See the screenshots for theory</w:t>
      </w:r>
    </w:p>
    <w:p w:rsidR="00F278E9" w:rsidRDefault="00C91358" w:rsidP="00C91358">
      <w:pPr>
        <w:pStyle w:val="ListParagraph"/>
        <w:numPr>
          <w:ilvl w:val="1"/>
          <w:numId w:val="5"/>
        </w:numPr>
      </w:pPr>
      <w:r w:rsidRPr="00C91358">
        <w:t>Switch rows to input mode and columns to output mode</w:t>
      </w:r>
    </w:p>
    <w:p w:rsidR="00055BEF" w:rsidRDefault="00055BEF" w:rsidP="00055BEF">
      <w:pPr>
        <w:pStyle w:val="ListParagraph"/>
        <w:numPr>
          <w:ilvl w:val="1"/>
          <w:numId w:val="5"/>
        </w:numPr>
      </w:pPr>
      <w:r>
        <w:t>Sets column pins (PD5, PD6, PD7) in output mode and no pull</w:t>
      </w:r>
    </w:p>
    <w:p w:rsidR="00C91358" w:rsidRDefault="00055BEF" w:rsidP="00055BEF">
      <w:pPr>
        <w:pStyle w:val="ListParagraph"/>
        <w:numPr>
          <w:ilvl w:val="1"/>
          <w:numId w:val="5"/>
        </w:numPr>
      </w:pPr>
      <w:r>
        <w:t>Sets row pins (PD1, PD2, PD3, PD4) in input mode and pull</w:t>
      </w:r>
      <w:r w:rsidR="00B71C4C">
        <w:t xml:space="preserve"> </w:t>
      </w:r>
      <w:r>
        <w:t>up</w:t>
      </w:r>
    </w:p>
    <w:p w:rsidR="00771DE6" w:rsidRDefault="00FC3B83" w:rsidP="00FC3B83">
      <w:r w:rsidRPr="00FC3B83">
        <w:rPr>
          <w:noProof/>
        </w:rPr>
        <w:drawing>
          <wp:inline distT="0" distB="0" distL="0" distR="0">
            <wp:extent cx="5943600" cy="123423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B83" w:rsidRDefault="00D9274E" w:rsidP="00FC3B83">
      <w:r w:rsidRPr="00D9274E">
        <w:rPr>
          <w:noProof/>
        </w:rPr>
        <w:lastRenderedPageBreak/>
        <w:drawing>
          <wp:inline distT="0" distB="0" distL="0" distR="0">
            <wp:extent cx="5943600" cy="224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D7E" w:rsidRDefault="00502D7E" w:rsidP="00502D7E">
      <w:pPr>
        <w:pStyle w:val="ListParagraph"/>
        <w:numPr>
          <w:ilvl w:val="0"/>
          <w:numId w:val="6"/>
        </w:numPr>
      </w:pPr>
      <w:r w:rsidRPr="00502D7E">
        <w:t xml:space="preserve">void </w:t>
      </w:r>
      <w:proofErr w:type="spellStart"/>
      <w:r w:rsidRPr="00502D7E">
        <w:t>column_check</w:t>
      </w:r>
      <w:proofErr w:type="spellEnd"/>
      <w:r w:rsidRPr="00502D7E">
        <w:t>(void)</w:t>
      </w:r>
    </w:p>
    <w:p w:rsidR="00502D7E" w:rsidRDefault="003740A9" w:rsidP="003740A9">
      <w:pPr>
        <w:pStyle w:val="ListParagraph"/>
        <w:numPr>
          <w:ilvl w:val="1"/>
          <w:numId w:val="6"/>
        </w:numPr>
      </w:pPr>
      <w:r w:rsidRPr="003740A9">
        <w:t>Switch rows to output mode and columns to input mode</w:t>
      </w:r>
      <w:r>
        <w:t xml:space="preserve"> (just like initial configuration)</w:t>
      </w:r>
    </w:p>
    <w:p w:rsidR="00884F2D" w:rsidRDefault="00884F2D" w:rsidP="007F2A05">
      <w:pPr>
        <w:pStyle w:val="ListParagraph"/>
        <w:numPr>
          <w:ilvl w:val="1"/>
          <w:numId w:val="6"/>
        </w:numPr>
      </w:pPr>
      <w:r>
        <w:t xml:space="preserve">Sets column pins (PD5, PD6, PD7) in </w:t>
      </w:r>
      <w:r>
        <w:t>input</w:t>
      </w:r>
      <w:r>
        <w:t xml:space="preserve"> mode and </w:t>
      </w:r>
      <w:r w:rsidR="007F2A05">
        <w:t>pull up</w:t>
      </w:r>
    </w:p>
    <w:p w:rsidR="00884F2D" w:rsidRDefault="00884F2D" w:rsidP="003E3570">
      <w:pPr>
        <w:pStyle w:val="ListParagraph"/>
        <w:numPr>
          <w:ilvl w:val="1"/>
          <w:numId w:val="6"/>
        </w:numPr>
      </w:pPr>
      <w:r>
        <w:t xml:space="preserve">Sets row pins (PD1, PD2, PD3, PD4) in </w:t>
      </w:r>
      <w:r w:rsidR="00092196">
        <w:t>output</w:t>
      </w:r>
      <w:r>
        <w:t xml:space="preserve"> mode and </w:t>
      </w:r>
      <w:r w:rsidR="00F25CE3">
        <w:t>no pull</w:t>
      </w:r>
    </w:p>
    <w:p w:rsidR="00D41AB4" w:rsidRDefault="00D41AB4" w:rsidP="00D41AB4">
      <w:pPr>
        <w:pStyle w:val="ListParagraph"/>
        <w:numPr>
          <w:ilvl w:val="0"/>
          <w:numId w:val="6"/>
        </w:numPr>
      </w:pPr>
      <w:r w:rsidRPr="00D41AB4">
        <w:t xml:space="preserve">void </w:t>
      </w:r>
      <w:proofErr w:type="spellStart"/>
      <w:r w:rsidRPr="00D41AB4">
        <w:t>keypad_press_check</w:t>
      </w:r>
      <w:proofErr w:type="spellEnd"/>
      <w:r w:rsidRPr="00D41AB4">
        <w:t>(void)</w:t>
      </w:r>
    </w:p>
    <w:p w:rsidR="001A3953" w:rsidRDefault="005D2102" w:rsidP="005D2102">
      <w:pPr>
        <w:pStyle w:val="ListParagraph"/>
        <w:numPr>
          <w:ilvl w:val="1"/>
          <w:numId w:val="6"/>
        </w:numPr>
      </w:pPr>
      <w:r w:rsidRPr="005D2102">
        <w:t>Determine the corresponding column and row of the key pressed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>Pull the column inputs to see if a 0 is detected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 xml:space="preserve">When a column is 0, set </w:t>
      </w:r>
      <w:proofErr w:type="spellStart"/>
      <w:r>
        <w:t>isPressed</w:t>
      </w:r>
      <w:proofErr w:type="spellEnd"/>
      <w:r>
        <w:t xml:space="preserve"> variable to 1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r>
        <w:t>row_check</w:t>
      </w:r>
      <w:proofErr w:type="spellEnd"/>
      <w:r>
        <w:t>() function to switch the column and row configuration (rows as inputs)</w:t>
      </w:r>
    </w:p>
    <w:p w:rsidR="000905FB" w:rsidRDefault="000905FB" w:rsidP="000905FB">
      <w:pPr>
        <w:pStyle w:val="ListParagraph"/>
        <w:numPr>
          <w:ilvl w:val="1"/>
          <w:numId w:val="6"/>
        </w:numPr>
      </w:pPr>
      <w:r>
        <w:t>Pull the row input to see if a 0 is detected</w:t>
      </w:r>
    </w:p>
    <w:p w:rsidR="005D2102" w:rsidRDefault="000905FB" w:rsidP="000905FB">
      <w:pPr>
        <w:pStyle w:val="ListParagraph"/>
        <w:numPr>
          <w:ilvl w:val="1"/>
          <w:numId w:val="6"/>
        </w:numPr>
      </w:pPr>
      <w:r>
        <w:t xml:space="preserve">Call </w:t>
      </w:r>
      <w:proofErr w:type="spellStart"/>
      <w:r>
        <w:t>column_check</w:t>
      </w:r>
      <w:proofErr w:type="spellEnd"/>
      <w:r>
        <w:t>() function to revert column and row configuration (columns as inputs)</w:t>
      </w:r>
    </w:p>
    <w:p w:rsidR="00910B42" w:rsidRDefault="00222FAC" w:rsidP="00222FAC">
      <w:pPr>
        <w:pStyle w:val="ListParagraph"/>
        <w:numPr>
          <w:ilvl w:val="0"/>
          <w:numId w:val="6"/>
        </w:numPr>
      </w:pPr>
      <w:proofErr w:type="spellStart"/>
      <w:r w:rsidRPr="00222FAC">
        <w:t>int</w:t>
      </w:r>
      <w:proofErr w:type="spellEnd"/>
      <w:r w:rsidRPr="00222FAC">
        <w:t xml:space="preserve"> </w:t>
      </w:r>
      <w:proofErr w:type="spellStart"/>
      <w:r w:rsidRPr="00222FAC">
        <w:t>get_key_pressed</w:t>
      </w:r>
      <w:proofErr w:type="spellEnd"/>
      <w:r w:rsidRPr="00222FAC">
        <w:t>(</w:t>
      </w:r>
      <w:proofErr w:type="spellStart"/>
      <w:r w:rsidRPr="00222FAC">
        <w:t>int</w:t>
      </w:r>
      <w:proofErr w:type="spellEnd"/>
      <w:r w:rsidRPr="00222FAC">
        <w:t xml:space="preserve"> row, </w:t>
      </w:r>
      <w:proofErr w:type="spellStart"/>
      <w:r w:rsidRPr="00222FAC">
        <w:t>int</w:t>
      </w:r>
      <w:proofErr w:type="spellEnd"/>
      <w:r w:rsidRPr="00222FAC">
        <w:t xml:space="preserve"> column)</w:t>
      </w:r>
    </w:p>
    <w:p w:rsidR="00222FAC" w:rsidRDefault="009D38FE" w:rsidP="009D38FE">
      <w:pPr>
        <w:pStyle w:val="ListParagraph"/>
        <w:numPr>
          <w:ilvl w:val="1"/>
          <w:numId w:val="6"/>
        </w:numPr>
      </w:pPr>
      <w:r w:rsidRPr="009D38FE">
        <w:t>Determine the key number pressed based on the row and column parameters</w:t>
      </w:r>
    </w:p>
    <w:p w:rsidR="00C50F88" w:rsidRDefault="00C50F88" w:rsidP="00AB4F2B">
      <w:pPr>
        <w:pStyle w:val="ListParagraph"/>
        <w:numPr>
          <w:ilvl w:val="1"/>
          <w:numId w:val="6"/>
        </w:numPr>
      </w:pPr>
      <w:r>
        <w:t>row-</w:t>
      </w:r>
      <w:r w:rsidR="00AB4F2B" w:rsidRPr="00AB4F2B">
        <w:t xml:space="preserve"> the row number of the corresponding key</w:t>
      </w:r>
    </w:p>
    <w:p w:rsidR="00AB4F2B" w:rsidRDefault="00AB4F2B" w:rsidP="00AB4F2B">
      <w:pPr>
        <w:pStyle w:val="ListParagraph"/>
        <w:numPr>
          <w:ilvl w:val="1"/>
          <w:numId w:val="6"/>
        </w:numPr>
      </w:pPr>
      <w:r>
        <w:t xml:space="preserve">column- </w:t>
      </w:r>
      <w:r w:rsidRPr="00AB4F2B">
        <w:t>the column number of the corresponding key</w:t>
      </w:r>
    </w:p>
    <w:p w:rsidR="00AB4F2B" w:rsidRDefault="00A6649D" w:rsidP="00E069AE">
      <w:pPr>
        <w:pStyle w:val="ListParagraph"/>
        <w:numPr>
          <w:ilvl w:val="1"/>
          <w:numId w:val="6"/>
        </w:numPr>
      </w:pPr>
      <w:r>
        <w:t>Returns the key pressed on the keypad</w:t>
      </w:r>
      <w:r w:rsidR="00142E10">
        <w:t xml:space="preserve"> by examining the </w:t>
      </w:r>
      <w:r w:rsidR="00E069AE" w:rsidRPr="00E069AE">
        <w:t>2D array to map the row and column parameters to the key pressed</w:t>
      </w:r>
    </w:p>
    <w:p w:rsidR="00095BB2" w:rsidRDefault="00F92362" w:rsidP="00F92362">
      <w:pPr>
        <w:pStyle w:val="ListParagraph"/>
        <w:numPr>
          <w:ilvl w:val="0"/>
          <w:numId w:val="6"/>
        </w:numPr>
      </w:pPr>
      <w:r w:rsidRPr="00F92362">
        <w:t xml:space="preserve">void </w:t>
      </w:r>
      <w:proofErr w:type="spellStart"/>
      <w:r w:rsidRPr="00F92362">
        <w:t>keypad_control</w:t>
      </w:r>
      <w:proofErr w:type="spellEnd"/>
      <w:r w:rsidRPr="00F92362">
        <w:t>(</w:t>
      </w:r>
      <w:proofErr w:type="spellStart"/>
      <w:r w:rsidRPr="00F92362">
        <w:t>int</w:t>
      </w:r>
      <w:proofErr w:type="spellEnd"/>
      <w:r w:rsidRPr="00F92362">
        <w:t xml:space="preserve"> key)</w:t>
      </w:r>
    </w:p>
    <w:p w:rsidR="00854F00" w:rsidRDefault="00854F00" w:rsidP="00985473">
      <w:pPr>
        <w:pStyle w:val="ListParagraph"/>
        <w:numPr>
          <w:ilvl w:val="1"/>
          <w:numId w:val="6"/>
        </w:numPr>
      </w:pPr>
      <w:r>
        <w:t>U</w:t>
      </w:r>
      <w:r w:rsidR="00715884">
        <w:t>ses the keypad as a remote and increases/decreases the values of roll and pitch based on the key pressed given by ‘key’</w:t>
      </w:r>
    </w:p>
    <w:p w:rsidR="00985473" w:rsidRDefault="00985473" w:rsidP="00985473">
      <w:pPr>
        <w:pStyle w:val="ListParagraph"/>
        <w:numPr>
          <w:ilvl w:val="1"/>
          <w:numId w:val="6"/>
        </w:numPr>
      </w:pPr>
      <w:r>
        <w:t>key=2 -&gt; alpha--</w:t>
      </w:r>
    </w:p>
    <w:p w:rsidR="00985473" w:rsidRDefault="00985473" w:rsidP="00985473">
      <w:pPr>
        <w:pStyle w:val="ListParagraph"/>
        <w:numPr>
          <w:ilvl w:val="1"/>
          <w:numId w:val="6"/>
        </w:numPr>
      </w:pPr>
      <w:r>
        <w:t>key=8 -&gt; alpha++</w:t>
      </w:r>
    </w:p>
    <w:p w:rsidR="00985473" w:rsidRDefault="00985473" w:rsidP="00985473">
      <w:pPr>
        <w:pStyle w:val="ListParagraph"/>
        <w:numPr>
          <w:ilvl w:val="1"/>
          <w:numId w:val="6"/>
        </w:numPr>
      </w:pPr>
      <w:r>
        <w:t>key=4 -&gt; beta--</w:t>
      </w:r>
    </w:p>
    <w:p w:rsidR="00985473" w:rsidRDefault="00985473" w:rsidP="00985473">
      <w:pPr>
        <w:pStyle w:val="ListParagraph"/>
        <w:numPr>
          <w:ilvl w:val="1"/>
          <w:numId w:val="6"/>
        </w:numPr>
      </w:pPr>
      <w:r>
        <w:t>key=6 -&gt; beta++</w:t>
      </w:r>
    </w:p>
    <w:p w:rsidR="005A3B00" w:rsidRDefault="005A3B00" w:rsidP="00E93A2A">
      <w:pPr>
        <w:pStyle w:val="ListParagraph"/>
        <w:numPr>
          <w:ilvl w:val="0"/>
          <w:numId w:val="6"/>
        </w:numPr>
        <w:rPr>
          <w:b/>
        </w:rPr>
      </w:pPr>
      <w:r w:rsidRPr="00547105">
        <w:rPr>
          <w:b/>
        </w:rPr>
        <w:t>Notes for Testing</w:t>
      </w:r>
    </w:p>
    <w:p w:rsidR="00D519DF" w:rsidRPr="00D519DF" w:rsidRDefault="00D519DF" w:rsidP="00D519DF">
      <w:pPr>
        <w:pStyle w:val="ListParagraph"/>
        <w:numPr>
          <w:ilvl w:val="1"/>
          <w:numId w:val="6"/>
        </w:numPr>
        <w:rPr>
          <w:b/>
        </w:rPr>
      </w:pPr>
      <w:r>
        <w:t>8 pins in all, but only 7 were used</w:t>
      </w:r>
    </w:p>
    <w:p w:rsidR="00D519DF" w:rsidRPr="00832117" w:rsidRDefault="00D519DF" w:rsidP="00D519DF">
      <w:pPr>
        <w:pStyle w:val="ListParagraph"/>
        <w:numPr>
          <w:ilvl w:val="1"/>
          <w:numId w:val="6"/>
        </w:numPr>
        <w:rPr>
          <w:b/>
        </w:rPr>
      </w:pPr>
      <w:r>
        <w:t xml:space="preserve">Initially </w:t>
      </w:r>
      <w:r w:rsidR="00350B75">
        <w:t>GPIO_Pin</w:t>
      </w:r>
      <w:r w:rsidR="00CB55AD">
        <w:t>_</w:t>
      </w:r>
      <w:r>
        <w:t xml:space="preserve">4 was not used (trial and error) </w:t>
      </w:r>
      <w:r w:rsidR="00B911BA">
        <w:t xml:space="preserve">but row 4 was being detected </w:t>
      </w:r>
      <w:r>
        <w:t xml:space="preserve"> </w:t>
      </w:r>
      <w:r w:rsidR="00566253">
        <w:t>incorrectly (showing as always pressed)</w:t>
      </w:r>
    </w:p>
    <w:p w:rsidR="00832117" w:rsidRPr="0081420B" w:rsidRDefault="00947BAE" w:rsidP="00D519DF">
      <w:pPr>
        <w:pStyle w:val="ListParagraph"/>
        <w:numPr>
          <w:ilvl w:val="1"/>
          <w:numId w:val="6"/>
        </w:numPr>
        <w:rPr>
          <w:b/>
        </w:rPr>
      </w:pPr>
      <w:r>
        <w:t xml:space="preserve">Replaced </w:t>
      </w:r>
      <w:r w:rsidR="00350B75">
        <w:t>GPIO_Pin</w:t>
      </w:r>
      <w:r>
        <w:t>_4</w:t>
      </w:r>
      <w:r>
        <w:t xml:space="preserve"> with </w:t>
      </w:r>
      <w:r w:rsidR="005D3CFE">
        <w:t>GPIO_Pin</w:t>
      </w:r>
      <w:r>
        <w:t>_</w:t>
      </w:r>
      <w:r>
        <w:t>0 and experienced the same issue</w:t>
      </w:r>
    </w:p>
    <w:p w:rsidR="003740A9" w:rsidRPr="002D2CA2" w:rsidRDefault="009F1EB0" w:rsidP="00F23DEF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>Used a ‘hack’ with a long if-statement checking whether all the other rows were set to 1 (not pressed) when row 4 was set to 0 (pressed)</w:t>
      </w:r>
    </w:p>
    <w:p w:rsidR="002D2CA2" w:rsidRDefault="002D2CA2" w:rsidP="002D2CA2">
      <w:pPr>
        <w:rPr>
          <w:b/>
        </w:rPr>
      </w:pPr>
      <w:r>
        <w:rPr>
          <w:b/>
        </w:rPr>
        <w:t>Motor</w:t>
      </w:r>
    </w:p>
    <w:p w:rsidR="00260BE3" w:rsidRDefault="00260BE3" w:rsidP="002D2CA2">
      <w:r w:rsidRPr="009045A7">
        <w:t>Refer to these links for theory</w:t>
      </w:r>
    </w:p>
    <w:p w:rsidR="00377888" w:rsidRDefault="00377888" w:rsidP="00701ADB">
      <w:pPr>
        <w:pStyle w:val="ListParagraph"/>
        <w:numPr>
          <w:ilvl w:val="0"/>
          <w:numId w:val="12"/>
        </w:numPr>
      </w:pPr>
      <w:bookmarkStart w:id="0" w:name="_GoBack"/>
      <w:r>
        <w:t>1100us = 0 degrees</w:t>
      </w:r>
    </w:p>
    <w:p w:rsidR="00377888" w:rsidRDefault="00377888" w:rsidP="00701ADB">
      <w:pPr>
        <w:pStyle w:val="ListParagraph"/>
        <w:numPr>
          <w:ilvl w:val="0"/>
          <w:numId w:val="12"/>
        </w:numPr>
      </w:pPr>
      <w:r>
        <w:t>Based on the data sheet</w:t>
      </w:r>
    </w:p>
    <w:p w:rsidR="00377888" w:rsidRPr="009045A7" w:rsidRDefault="00377888" w:rsidP="00701ADB">
      <w:pPr>
        <w:pStyle w:val="ListParagraph"/>
        <w:numPr>
          <w:ilvl w:val="0"/>
          <w:numId w:val="12"/>
        </w:numPr>
      </w:pPr>
      <w:r>
        <w:t>400us = 45 degrees</w:t>
      </w:r>
    </w:p>
    <w:bookmarkEnd w:id="0"/>
    <w:p w:rsidR="00260BE3" w:rsidRDefault="00260BE3" w:rsidP="009045A7">
      <w:pPr>
        <w:pStyle w:val="ListParagraph"/>
        <w:numPr>
          <w:ilvl w:val="0"/>
          <w:numId w:val="9"/>
        </w:numPr>
      </w:pPr>
      <w:r>
        <w:fldChar w:fldCharType="begin"/>
      </w:r>
      <w:r>
        <w:instrText xml:space="preserve"> HYPERLINK "http://www.servocity.com/html/how_do_servos_work_.html" </w:instrText>
      </w:r>
      <w:r>
        <w:fldChar w:fldCharType="separate"/>
      </w:r>
      <w:r>
        <w:rPr>
          <w:rStyle w:val="Hyperlink"/>
        </w:rPr>
        <w:t>http://www.servocity.com/html/how_do_servos_work_.html</w:t>
      </w:r>
      <w:r>
        <w:rPr>
          <w:rStyle w:val="Hyperlink"/>
        </w:rPr>
        <w:fldChar w:fldCharType="end"/>
      </w:r>
    </w:p>
    <w:p w:rsidR="00895EB4" w:rsidRPr="00895EB4" w:rsidRDefault="00260BE3" w:rsidP="00895EB4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http://www.kaltpost.de/?page_id=412</w:t>
        </w:r>
      </w:hyperlink>
    </w:p>
    <w:p w:rsidR="00895EB4" w:rsidRDefault="00895EB4" w:rsidP="00895EB4">
      <w:pPr>
        <w:rPr>
          <w:rStyle w:val="Hyperlink"/>
          <w:color w:val="auto"/>
          <w:u w:val="none"/>
        </w:rPr>
      </w:pPr>
      <w:proofErr w:type="spellStart"/>
      <w:proofErr w:type="gramStart"/>
      <w:r>
        <w:rPr>
          <w:rStyle w:val="Hyperlink"/>
          <w:color w:val="auto"/>
          <w:u w:val="none"/>
        </w:rPr>
        <w:t>pwm.c</w:t>
      </w:r>
      <w:proofErr w:type="spellEnd"/>
      <w:r>
        <w:rPr>
          <w:rStyle w:val="Hyperlink"/>
          <w:color w:val="auto"/>
          <w:u w:val="none"/>
        </w:rPr>
        <w:t>/.h</w:t>
      </w:r>
      <w:proofErr w:type="gramEnd"/>
    </w:p>
    <w:p w:rsidR="00895EB4" w:rsidRDefault="000D1BB8" w:rsidP="000D1BB8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0D1BB8">
        <w:rPr>
          <w:rStyle w:val="Hyperlink"/>
          <w:color w:val="auto"/>
          <w:u w:val="none"/>
        </w:rPr>
        <w:t>void PWM_GPIO(void)</w:t>
      </w:r>
    </w:p>
    <w:p w:rsidR="000D1BB8" w:rsidRDefault="0033458C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33458C">
        <w:rPr>
          <w:rStyle w:val="Hyperlink"/>
          <w:color w:val="auto"/>
          <w:u w:val="none"/>
        </w:rPr>
        <w:t>Enable TIM3 clock and configure GPIO for PWM</w:t>
      </w:r>
    </w:p>
    <w:p w:rsidR="0033458C" w:rsidRDefault="0023065B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Initialize pins</w:t>
      </w:r>
      <w:r w:rsidR="00B711FE">
        <w:rPr>
          <w:rStyle w:val="Hyperlink"/>
          <w:color w:val="auto"/>
          <w:u w:val="none"/>
        </w:rPr>
        <w:t xml:space="preserve"> GPIO_Pin_6 and GPIO_Pin_7 on Port GPIOC</w:t>
      </w:r>
    </w:p>
    <w:p w:rsidR="00B711FE" w:rsidRDefault="00215B94" w:rsidP="0033458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Connect these pins to TIM3</w:t>
      </w:r>
    </w:p>
    <w:p w:rsidR="00EB6AF7" w:rsidRDefault="001604ED" w:rsidP="001604ED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1604ED">
        <w:rPr>
          <w:rStyle w:val="Hyperlink"/>
          <w:color w:val="auto"/>
          <w:u w:val="none"/>
        </w:rPr>
        <w:t>void PWM_TIM(void)</w:t>
      </w:r>
    </w:p>
    <w:p w:rsidR="001604ED" w:rsidRDefault="001604ED" w:rsidP="001604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Configure the TIM3 parameters</w:t>
      </w:r>
    </w:p>
    <w:p w:rsidR="001604ED" w:rsidRDefault="002E2E25" w:rsidP="001604ED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Set the values of </w:t>
      </w:r>
      <w:proofErr w:type="spellStart"/>
      <w:r>
        <w:rPr>
          <w:rStyle w:val="Hyperlink"/>
          <w:color w:val="auto"/>
          <w:u w:val="none"/>
        </w:rPr>
        <w:t>prescalar</w:t>
      </w:r>
      <w:proofErr w:type="spellEnd"/>
      <w:r>
        <w:rPr>
          <w:rStyle w:val="Hyperlink"/>
          <w:color w:val="auto"/>
          <w:u w:val="none"/>
        </w:rPr>
        <w:t xml:space="preserve"> = 72-1 and period = 20000-1</w:t>
      </w:r>
    </w:p>
    <w:p w:rsidR="00663EF8" w:rsidRDefault="00C25AD4" w:rsidP="00720F1C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Set the initial pulse to 1500</w:t>
      </w:r>
      <w:r w:rsidR="003265B2">
        <w:rPr>
          <w:rStyle w:val="Hyperlink"/>
          <w:color w:val="auto"/>
          <w:u w:val="none"/>
        </w:rPr>
        <w:t>u</w:t>
      </w:r>
      <w:r w:rsidR="00663EF8">
        <w:rPr>
          <w:rStyle w:val="Hyperlink"/>
          <w:color w:val="auto"/>
          <w:u w:val="none"/>
        </w:rPr>
        <w:t>s</w:t>
      </w:r>
    </w:p>
    <w:p w:rsidR="00720F1C" w:rsidRDefault="00720F1C" w:rsidP="00720F1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720F1C">
        <w:rPr>
          <w:rStyle w:val="Hyperlink"/>
          <w:color w:val="auto"/>
          <w:u w:val="none"/>
        </w:rPr>
        <w:t>void PWM_NVIC(void</w:t>
      </w:r>
      <w:r w:rsidR="00E146DB">
        <w:rPr>
          <w:rStyle w:val="Hyperlink"/>
          <w:color w:val="auto"/>
          <w:u w:val="none"/>
        </w:rPr>
        <w:t>)</w:t>
      </w:r>
    </w:p>
    <w:p w:rsidR="000E580E" w:rsidRDefault="005B0B1B" w:rsidP="000E580E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NVIC configurations</w:t>
      </w:r>
      <w:r w:rsidR="00D6766D">
        <w:rPr>
          <w:rStyle w:val="Hyperlink"/>
          <w:color w:val="auto"/>
          <w:u w:val="none"/>
        </w:rPr>
        <w:t xml:space="preserve"> for PWM</w:t>
      </w:r>
      <w:r w:rsidR="000E580E">
        <w:rPr>
          <w:rStyle w:val="Hyperlink"/>
          <w:color w:val="auto"/>
          <w:u w:val="none"/>
        </w:rPr>
        <w:t>3</w:t>
      </w:r>
    </w:p>
    <w:p w:rsidR="000E580E" w:rsidRDefault="00D50F56" w:rsidP="00D50F56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 w:rsidRPr="00D50F56">
        <w:rPr>
          <w:rStyle w:val="Hyperlink"/>
          <w:color w:val="auto"/>
          <w:u w:val="none"/>
        </w:rPr>
        <w:t xml:space="preserve">void </w:t>
      </w:r>
      <w:proofErr w:type="spellStart"/>
      <w:r w:rsidRPr="00D50F56">
        <w:rPr>
          <w:rStyle w:val="Hyperlink"/>
          <w:color w:val="auto"/>
          <w:u w:val="none"/>
        </w:rPr>
        <w:t>PWM_configure</w:t>
      </w:r>
      <w:proofErr w:type="spellEnd"/>
      <w:r w:rsidRPr="00D50F56">
        <w:rPr>
          <w:rStyle w:val="Hyperlink"/>
          <w:color w:val="auto"/>
          <w:u w:val="none"/>
        </w:rPr>
        <w:t>(void)</w:t>
      </w:r>
    </w:p>
    <w:p w:rsidR="00D50F56" w:rsidRDefault="00D50F56" w:rsidP="00D50F56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Collection of the above functions</w:t>
      </w:r>
    </w:p>
    <w:p w:rsidR="005242A3" w:rsidRDefault="005242A3" w:rsidP="005242A3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Servo.c</w:t>
      </w:r>
      <w:proofErr w:type="spellEnd"/>
      <w:r>
        <w:rPr>
          <w:rStyle w:val="Hyperlink"/>
          <w:color w:val="auto"/>
          <w:u w:val="none"/>
        </w:rPr>
        <w:t>/.h</w:t>
      </w:r>
    </w:p>
    <w:p w:rsidR="005242A3" w:rsidRDefault="005D04B8" w:rsidP="005D04B8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5D04B8">
        <w:rPr>
          <w:rStyle w:val="Hyperlink"/>
          <w:color w:val="auto"/>
          <w:u w:val="none"/>
        </w:rPr>
        <w:t xml:space="preserve">void </w:t>
      </w:r>
      <w:proofErr w:type="spellStart"/>
      <w:r w:rsidRPr="005D04B8">
        <w:rPr>
          <w:rStyle w:val="Hyperlink"/>
          <w:color w:val="auto"/>
          <w:u w:val="none"/>
        </w:rPr>
        <w:t>alpha_motor</w:t>
      </w:r>
      <w:proofErr w:type="spellEnd"/>
      <w:r w:rsidRPr="005D04B8">
        <w:rPr>
          <w:rStyle w:val="Hyperlink"/>
          <w:color w:val="auto"/>
          <w:u w:val="none"/>
        </w:rPr>
        <w:t>(float alpha)</w:t>
      </w:r>
    </w:p>
    <w:p w:rsidR="00BA4D19" w:rsidRDefault="00C52CD1" w:rsidP="00BA4D19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the motor based on the alpha angle</w:t>
      </w:r>
    </w:p>
    <w:p w:rsidR="005D04B8" w:rsidRDefault="0085483F" w:rsidP="0085483F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 w:rsidRPr="0085483F">
        <w:rPr>
          <w:rStyle w:val="Hyperlink"/>
          <w:color w:val="auto"/>
          <w:u w:val="none"/>
        </w:rPr>
        <w:t xml:space="preserve">void </w:t>
      </w:r>
      <w:proofErr w:type="spellStart"/>
      <w:r w:rsidRPr="0085483F">
        <w:rPr>
          <w:rStyle w:val="Hyperlink"/>
          <w:color w:val="auto"/>
          <w:u w:val="none"/>
        </w:rPr>
        <w:t>beta_motor</w:t>
      </w:r>
      <w:proofErr w:type="spellEnd"/>
      <w:r w:rsidRPr="0085483F">
        <w:rPr>
          <w:rStyle w:val="Hyperlink"/>
          <w:color w:val="auto"/>
          <w:u w:val="none"/>
        </w:rPr>
        <w:t>(float beta)</w:t>
      </w:r>
    </w:p>
    <w:p w:rsidR="00694895" w:rsidRPr="005242A3" w:rsidRDefault="00694895" w:rsidP="00694895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Turn the motor based on the beta angle</w:t>
      </w:r>
    </w:p>
    <w:p w:rsidR="00895EB4" w:rsidRDefault="00895EB4" w:rsidP="00895EB4"/>
    <w:p w:rsidR="002D2CA2" w:rsidRPr="002D2CA2" w:rsidRDefault="002D2CA2" w:rsidP="002D2CA2">
      <w:pPr>
        <w:rPr>
          <w:b/>
        </w:rPr>
      </w:pPr>
    </w:p>
    <w:sectPr w:rsidR="002D2CA2" w:rsidRPr="002D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C2913"/>
    <w:multiLevelType w:val="hybridMultilevel"/>
    <w:tmpl w:val="DC0A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747F8"/>
    <w:multiLevelType w:val="hybridMultilevel"/>
    <w:tmpl w:val="6CAE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C25C3"/>
    <w:multiLevelType w:val="hybridMultilevel"/>
    <w:tmpl w:val="AC52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D3804"/>
    <w:multiLevelType w:val="hybridMultilevel"/>
    <w:tmpl w:val="7E28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26251"/>
    <w:multiLevelType w:val="hybridMultilevel"/>
    <w:tmpl w:val="FD06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12F1"/>
    <w:multiLevelType w:val="hybridMultilevel"/>
    <w:tmpl w:val="AE56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F57DA"/>
    <w:multiLevelType w:val="hybridMultilevel"/>
    <w:tmpl w:val="024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A6D6D"/>
    <w:multiLevelType w:val="hybridMultilevel"/>
    <w:tmpl w:val="7698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E1879"/>
    <w:multiLevelType w:val="hybridMultilevel"/>
    <w:tmpl w:val="3678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302CD"/>
    <w:multiLevelType w:val="hybridMultilevel"/>
    <w:tmpl w:val="42F6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D5891"/>
    <w:multiLevelType w:val="hybridMultilevel"/>
    <w:tmpl w:val="063A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878AB"/>
    <w:multiLevelType w:val="hybridMultilevel"/>
    <w:tmpl w:val="F47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30"/>
    <w:rsid w:val="00007CBB"/>
    <w:rsid w:val="00013349"/>
    <w:rsid w:val="00031894"/>
    <w:rsid w:val="00034BAA"/>
    <w:rsid w:val="00055BEF"/>
    <w:rsid w:val="00056468"/>
    <w:rsid w:val="000604F0"/>
    <w:rsid w:val="000628A6"/>
    <w:rsid w:val="00076C04"/>
    <w:rsid w:val="00081BA5"/>
    <w:rsid w:val="000867FD"/>
    <w:rsid w:val="000905FB"/>
    <w:rsid w:val="00092196"/>
    <w:rsid w:val="00095BB2"/>
    <w:rsid w:val="000B38A7"/>
    <w:rsid w:val="000D1BB8"/>
    <w:rsid w:val="000E580E"/>
    <w:rsid w:val="00132116"/>
    <w:rsid w:val="00142E10"/>
    <w:rsid w:val="001604ED"/>
    <w:rsid w:val="00176B06"/>
    <w:rsid w:val="001826A4"/>
    <w:rsid w:val="00195C5D"/>
    <w:rsid w:val="001A3953"/>
    <w:rsid w:val="001C5212"/>
    <w:rsid w:val="001E0908"/>
    <w:rsid w:val="001F7CCF"/>
    <w:rsid w:val="00204788"/>
    <w:rsid w:val="00215B94"/>
    <w:rsid w:val="00222FAC"/>
    <w:rsid w:val="0023065B"/>
    <w:rsid w:val="002512E6"/>
    <w:rsid w:val="00260BE3"/>
    <w:rsid w:val="002A4A11"/>
    <w:rsid w:val="002B1D59"/>
    <w:rsid w:val="002B1E7F"/>
    <w:rsid w:val="002C3D46"/>
    <w:rsid w:val="002C54A9"/>
    <w:rsid w:val="002D0E18"/>
    <w:rsid w:val="002D2CA2"/>
    <w:rsid w:val="002E2E25"/>
    <w:rsid w:val="002E6D9A"/>
    <w:rsid w:val="002F4283"/>
    <w:rsid w:val="002F799B"/>
    <w:rsid w:val="003152C9"/>
    <w:rsid w:val="00316995"/>
    <w:rsid w:val="00325A91"/>
    <w:rsid w:val="003265B2"/>
    <w:rsid w:val="0033458C"/>
    <w:rsid w:val="00344F35"/>
    <w:rsid w:val="00346367"/>
    <w:rsid w:val="00350B75"/>
    <w:rsid w:val="0035356C"/>
    <w:rsid w:val="00373992"/>
    <w:rsid w:val="003740A9"/>
    <w:rsid w:val="00377888"/>
    <w:rsid w:val="003A6F05"/>
    <w:rsid w:val="003C443E"/>
    <w:rsid w:val="003C7785"/>
    <w:rsid w:val="003E06C7"/>
    <w:rsid w:val="0040137A"/>
    <w:rsid w:val="004051FB"/>
    <w:rsid w:val="00470862"/>
    <w:rsid w:val="004741CE"/>
    <w:rsid w:val="004824E5"/>
    <w:rsid w:val="00502D7E"/>
    <w:rsid w:val="005242A3"/>
    <w:rsid w:val="00534AAC"/>
    <w:rsid w:val="00546F52"/>
    <w:rsid w:val="00547105"/>
    <w:rsid w:val="00566253"/>
    <w:rsid w:val="00582D62"/>
    <w:rsid w:val="00585A24"/>
    <w:rsid w:val="00596B5F"/>
    <w:rsid w:val="005A3B00"/>
    <w:rsid w:val="005B0B1B"/>
    <w:rsid w:val="005B1624"/>
    <w:rsid w:val="005D04B8"/>
    <w:rsid w:val="005D2102"/>
    <w:rsid w:val="005D3CFE"/>
    <w:rsid w:val="005E40D6"/>
    <w:rsid w:val="006000DD"/>
    <w:rsid w:val="006202CE"/>
    <w:rsid w:val="00632994"/>
    <w:rsid w:val="00645BA0"/>
    <w:rsid w:val="00663EF8"/>
    <w:rsid w:val="006659C8"/>
    <w:rsid w:val="0069112C"/>
    <w:rsid w:val="00694895"/>
    <w:rsid w:val="006A4B08"/>
    <w:rsid w:val="006A766C"/>
    <w:rsid w:val="006D6D5E"/>
    <w:rsid w:val="006E0F50"/>
    <w:rsid w:val="00701ADB"/>
    <w:rsid w:val="00706F94"/>
    <w:rsid w:val="00715884"/>
    <w:rsid w:val="00720F1C"/>
    <w:rsid w:val="00732860"/>
    <w:rsid w:val="00732A86"/>
    <w:rsid w:val="00745B57"/>
    <w:rsid w:val="00751DFC"/>
    <w:rsid w:val="00770015"/>
    <w:rsid w:val="00771DE6"/>
    <w:rsid w:val="007A2FFE"/>
    <w:rsid w:val="007B3354"/>
    <w:rsid w:val="007D2405"/>
    <w:rsid w:val="007D5E6F"/>
    <w:rsid w:val="007F2A05"/>
    <w:rsid w:val="0081420B"/>
    <w:rsid w:val="00832117"/>
    <w:rsid w:val="00836059"/>
    <w:rsid w:val="00840D4E"/>
    <w:rsid w:val="0084291F"/>
    <w:rsid w:val="00852883"/>
    <w:rsid w:val="008528DC"/>
    <w:rsid w:val="0085483F"/>
    <w:rsid w:val="00854F00"/>
    <w:rsid w:val="00856310"/>
    <w:rsid w:val="00870EFE"/>
    <w:rsid w:val="00884F2D"/>
    <w:rsid w:val="00894B13"/>
    <w:rsid w:val="00895EB4"/>
    <w:rsid w:val="008A153E"/>
    <w:rsid w:val="008C4CFB"/>
    <w:rsid w:val="008D54D6"/>
    <w:rsid w:val="008E0908"/>
    <w:rsid w:val="00904119"/>
    <w:rsid w:val="009045A7"/>
    <w:rsid w:val="00907215"/>
    <w:rsid w:val="00910B42"/>
    <w:rsid w:val="0091790D"/>
    <w:rsid w:val="0093143E"/>
    <w:rsid w:val="0093426C"/>
    <w:rsid w:val="00947BAE"/>
    <w:rsid w:val="00955E50"/>
    <w:rsid w:val="00985473"/>
    <w:rsid w:val="0098701F"/>
    <w:rsid w:val="00991E1A"/>
    <w:rsid w:val="009A0845"/>
    <w:rsid w:val="009A3787"/>
    <w:rsid w:val="009D15DF"/>
    <w:rsid w:val="009D38FE"/>
    <w:rsid w:val="009F1EB0"/>
    <w:rsid w:val="009F6538"/>
    <w:rsid w:val="00A03AE5"/>
    <w:rsid w:val="00A05F7C"/>
    <w:rsid w:val="00A067A2"/>
    <w:rsid w:val="00A22761"/>
    <w:rsid w:val="00A2552E"/>
    <w:rsid w:val="00A309D3"/>
    <w:rsid w:val="00A61E8D"/>
    <w:rsid w:val="00A6649D"/>
    <w:rsid w:val="00A66A8D"/>
    <w:rsid w:val="00A76340"/>
    <w:rsid w:val="00A83033"/>
    <w:rsid w:val="00A95B45"/>
    <w:rsid w:val="00AA6851"/>
    <w:rsid w:val="00AB0592"/>
    <w:rsid w:val="00AB4F2B"/>
    <w:rsid w:val="00AD4234"/>
    <w:rsid w:val="00B11979"/>
    <w:rsid w:val="00B227A0"/>
    <w:rsid w:val="00B47630"/>
    <w:rsid w:val="00B504EB"/>
    <w:rsid w:val="00B54B9E"/>
    <w:rsid w:val="00B62E4D"/>
    <w:rsid w:val="00B711FE"/>
    <w:rsid w:val="00B71C4C"/>
    <w:rsid w:val="00B76DBB"/>
    <w:rsid w:val="00B8277A"/>
    <w:rsid w:val="00B911BA"/>
    <w:rsid w:val="00B95BE2"/>
    <w:rsid w:val="00BA4D19"/>
    <w:rsid w:val="00BC3728"/>
    <w:rsid w:val="00BC5821"/>
    <w:rsid w:val="00BF2FC3"/>
    <w:rsid w:val="00C04FE8"/>
    <w:rsid w:val="00C050DA"/>
    <w:rsid w:val="00C14218"/>
    <w:rsid w:val="00C21B30"/>
    <w:rsid w:val="00C22FA8"/>
    <w:rsid w:val="00C25AD4"/>
    <w:rsid w:val="00C36996"/>
    <w:rsid w:val="00C50F88"/>
    <w:rsid w:val="00C52854"/>
    <w:rsid w:val="00C52CD1"/>
    <w:rsid w:val="00C63C22"/>
    <w:rsid w:val="00C661C9"/>
    <w:rsid w:val="00C678B2"/>
    <w:rsid w:val="00C81213"/>
    <w:rsid w:val="00C91358"/>
    <w:rsid w:val="00C94750"/>
    <w:rsid w:val="00C97985"/>
    <w:rsid w:val="00CA5232"/>
    <w:rsid w:val="00CB55AD"/>
    <w:rsid w:val="00CC210D"/>
    <w:rsid w:val="00CD118D"/>
    <w:rsid w:val="00CF23FA"/>
    <w:rsid w:val="00CF474C"/>
    <w:rsid w:val="00D41AB4"/>
    <w:rsid w:val="00D50F56"/>
    <w:rsid w:val="00D519DF"/>
    <w:rsid w:val="00D6766D"/>
    <w:rsid w:val="00D76213"/>
    <w:rsid w:val="00D83290"/>
    <w:rsid w:val="00D9274E"/>
    <w:rsid w:val="00DD001D"/>
    <w:rsid w:val="00DD2D50"/>
    <w:rsid w:val="00DD4790"/>
    <w:rsid w:val="00E069AE"/>
    <w:rsid w:val="00E146DB"/>
    <w:rsid w:val="00E2643C"/>
    <w:rsid w:val="00E421F0"/>
    <w:rsid w:val="00E62DD0"/>
    <w:rsid w:val="00E6488C"/>
    <w:rsid w:val="00E727BE"/>
    <w:rsid w:val="00E93A2A"/>
    <w:rsid w:val="00EB6AF7"/>
    <w:rsid w:val="00ED75C1"/>
    <w:rsid w:val="00F009C1"/>
    <w:rsid w:val="00F04F30"/>
    <w:rsid w:val="00F063AB"/>
    <w:rsid w:val="00F133CB"/>
    <w:rsid w:val="00F23BC1"/>
    <w:rsid w:val="00F23DEF"/>
    <w:rsid w:val="00F25CE3"/>
    <w:rsid w:val="00F278E9"/>
    <w:rsid w:val="00F92362"/>
    <w:rsid w:val="00F969D5"/>
    <w:rsid w:val="00FB1655"/>
    <w:rsid w:val="00FC0DAA"/>
    <w:rsid w:val="00FC3B83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91DF5-FB2C-4F9A-94B3-C39120C7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D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0B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E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://www.kaltpost.de/?page_id=412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B463EBA2</Template>
  <TotalTime>175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Gupta</dc:creator>
  <cp:keywords/>
  <dc:description/>
  <cp:lastModifiedBy>Surbhi Gupta</cp:lastModifiedBy>
  <cp:revision>235</cp:revision>
  <dcterms:created xsi:type="dcterms:W3CDTF">2013-11-29T18:37:00Z</dcterms:created>
  <dcterms:modified xsi:type="dcterms:W3CDTF">2013-11-29T21:43:00Z</dcterms:modified>
</cp:coreProperties>
</file>